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5"/>
              <w:outlineLvl w:val="3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28, 2016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12h30 - 13h15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Nguyễn Cao Duy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Re-prioritizes the Product Backlog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Adjusting Release P</w:t>
            </w:r>
            <w:bookmarkStart w:id="0" w:name="_GoBack"/>
            <w:bookmarkEnd w:id="0"/>
            <w:r>
              <w:rPr>
                <w:szCs w:val="18"/>
                <w:lang w:val="en-US"/>
              </w:rPr>
              <w:t>lans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Q&amp;A: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vi-VN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30, 2016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12h30 - 13h15</w:t>
            </w: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Submitted by: </w:t>
          </w:r>
          <w:r>
            <w:rPr>
              <w:rFonts w:hint="default"/>
              <w:color w:val="808080"/>
              <w:sz w:val="18"/>
            </w:rPr>
            <w:t>Trần Quang Phúc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</w:tc>
    </w:tr>
  </w:tbl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71221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2A318E0"/>
    <w:rsid w:val="063561D3"/>
    <w:rsid w:val="0D876BC0"/>
    <w:rsid w:val="0EA9219A"/>
    <w:rsid w:val="10480451"/>
    <w:rsid w:val="10F320DF"/>
    <w:rsid w:val="1635647F"/>
    <w:rsid w:val="16391602"/>
    <w:rsid w:val="18C72F35"/>
    <w:rsid w:val="1BB65B86"/>
    <w:rsid w:val="1F2951AD"/>
    <w:rsid w:val="1F8C3CFB"/>
    <w:rsid w:val="20733ECA"/>
    <w:rsid w:val="24F2052C"/>
    <w:rsid w:val="2757001F"/>
    <w:rsid w:val="28567048"/>
    <w:rsid w:val="28B50BD7"/>
    <w:rsid w:val="290D7067"/>
    <w:rsid w:val="2B0E422E"/>
    <w:rsid w:val="2F7553E7"/>
    <w:rsid w:val="32886F74"/>
    <w:rsid w:val="332A457E"/>
    <w:rsid w:val="34034262"/>
    <w:rsid w:val="362B4B6B"/>
    <w:rsid w:val="3641359E"/>
    <w:rsid w:val="383E6B55"/>
    <w:rsid w:val="39091AA1"/>
    <w:rsid w:val="3CA27DBE"/>
    <w:rsid w:val="41535DB8"/>
    <w:rsid w:val="446D2B52"/>
    <w:rsid w:val="462446A0"/>
    <w:rsid w:val="475E2EA5"/>
    <w:rsid w:val="4B446F88"/>
    <w:rsid w:val="51CE2642"/>
    <w:rsid w:val="54AA5FF5"/>
    <w:rsid w:val="59E75F0D"/>
    <w:rsid w:val="605C13A4"/>
    <w:rsid w:val="61651BD7"/>
    <w:rsid w:val="66BD5B9B"/>
    <w:rsid w:val="679171F9"/>
    <w:rsid w:val="696370F4"/>
    <w:rsid w:val="69D151A9"/>
    <w:rsid w:val="6AD205CF"/>
    <w:rsid w:val="6F9E4F40"/>
    <w:rsid w:val="728B5A00"/>
    <w:rsid w:val="74566BED"/>
    <w:rsid w:val="7474619D"/>
    <w:rsid w:val="751A21AE"/>
    <w:rsid w:val="7525273D"/>
    <w:rsid w:val="75B6202C"/>
    <w:rsid w:val="7BE350CF"/>
    <w:rsid w:val="7FCF775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rPr>
      <w:sz w:val="20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qFormat/>
    <w:uiPriority w:val="0"/>
    <w:rPr>
      <w:sz w:val="18"/>
    </w:r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qFormat/>
    <w:uiPriority w:val="0"/>
    <w:rPr>
      <w:sz w:val="16"/>
    </w:rPr>
  </w:style>
  <w:style w:type="character" w:styleId="14">
    <w:name w:val="footnote reference"/>
    <w:basedOn w:val="12"/>
    <w:semiHidden/>
    <w:qFormat/>
    <w:uiPriority w:val="0"/>
    <w:rPr>
      <w:sz w:val="20"/>
      <w:vertAlign w:val="superscript"/>
    </w:rPr>
  </w:style>
  <w:style w:type="paragraph" w:customStyle="1" w:styleId="16">
    <w:name w:val="Cov_Form Text"/>
    <w:basedOn w:val="10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2016-09-24T12:37:04Z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